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9EC5" w14:textId="1774C74C" w:rsidR="001C5729" w:rsidRDefault="002607C7" w:rsidP="00635E67">
      <w:pPr>
        <w:pStyle w:val="Title"/>
        <w:jc w:val="both"/>
      </w:pPr>
      <w:r>
        <w:t>Barcode &amp; qrcode generator</w:t>
      </w:r>
    </w:p>
    <w:p w14:paraId="760E6561" w14:textId="5A6BF57A" w:rsidR="00237BC7" w:rsidRPr="00237BC7" w:rsidRDefault="00237BC7" w:rsidP="00237BC7">
      <w:pPr>
        <w:pStyle w:val="Title"/>
        <w:pBdr>
          <w:top w:val="single" w:sz="4" w:space="1" w:color="auto"/>
          <w:bottom w:val="single" w:sz="4" w:space="1" w:color="auto"/>
        </w:pBdr>
        <w:jc w:val="both"/>
        <w:rPr>
          <w:b/>
          <w:bCs/>
          <w:sz w:val="28"/>
          <w:szCs w:val="28"/>
        </w:rPr>
      </w:pPr>
      <w:r w:rsidRPr="00237BC7">
        <w:rPr>
          <w:b/>
          <w:bCs/>
          <w:sz w:val="28"/>
          <w:szCs w:val="28"/>
        </w:rPr>
        <w:t>project group:</w:t>
      </w:r>
    </w:p>
    <w:p w14:paraId="7AB529AD" w14:textId="1B898964" w:rsidR="00237BC7" w:rsidRPr="00237BC7" w:rsidRDefault="00237BC7" w:rsidP="00237BC7">
      <w:pPr>
        <w:pStyle w:val="Title"/>
        <w:pBdr>
          <w:top w:val="single" w:sz="4" w:space="1" w:color="auto"/>
          <w:bottom w:val="single" w:sz="4" w:space="1" w:color="auto"/>
        </w:pBdr>
        <w:jc w:val="both"/>
        <w:rPr>
          <w:i/>
          <w:iCs/>
          <w:sz w:val="22"/>
          <w:szCs w:val="22"/>
        </w:rPr>
      </w:pPr>
      <w:r w:rsidRPr="00237BC7">
        <w:rPr>
          <w:i/>
          <w:iCs/>
          <w:sz w:val="22"/>
          <w:szCs w:val="22"/>
        </w:rPr>
        <w:t>Sardar thafzil ahamed</w:t>
      </w:r>
      <w:r>
        <w:rPr>
          <w:i/>
          <w:iCs/>
          <w:sz w:val="22"/>
          <w:szCs w:val="22"/>
        </w:rPr>
        <w:t xml:space="preserve"> (sarda2t)</w:t>
      </w:r>
    </w:p>
    <w:p w14:paraId="1AD7E04B" w14:textId="66C44A80" w:rsidR="00237BC7" w:rsidRPr="00237BC7" w:rsidRDefault="00237BC7" w:rsidP="00237BC7">
      <w:pPr>
        <w:pStyle w:val="Title"/>
        <w:pBdr>
          <w:top w:val="single" w:sz="4" w:space="1" w:color="auto"/>
          <w:bottom w:val="single" w:sz="4" w:space="1" w:color="auto"/>
        </w:pBdr>
        <w:jc w:val="both"/>
        <w:rPr>
          <w:i/>
          <w:iCs/>
          <w:sz w:val="22"/>
          <w:szCs w:val="22"/>
        </w:rPr>
      </w:pPr>
      <w:r w:rsidRPr="00237BC7">
        <w:rPr>
          <w:i/>
          <w:iCs/>
          <w:sz w:val="22"/>
          <w:szCs w:val="22"/>
        </w:rPr>
        <w:t>Padmaraju yaswin</w:t>
      </w:r>
      <w:r>
        <w:rPr>
          <w:i/>
          <w:iCs/>
          <w:sz w:val="22"/>
          <w:szCs w:val="22"/>
        </w:rPr>
        <w:t>i (padma1y)</w:t>
      </w:r>
    </w:p>
    <w:p w14:paraId="290E192D" w14:textId="0013D563" w:rsidR="00237BC7" w:rsidRPr="00237BC7" w:rsidRDefault="00237BC7" w:rsidP="00237BC7">
      <w:pPr>
        <w:pStyle w:val="Title"/>
        <w:pBdr>
          <w:top w:val="single" w:sz="4" w:space="1" w:color="auto"/>
          <w:bottom w:val="single" w:sz="4" w:space="1" w:color="auto"/>
        </w:pBdr>
        <w:jc w:val="both"/>
        <w:rPr>
          <w:i/>
          <w:iCs/>
          <w:sz w:val="22"/>
          <w:szCs w:val="22"/>
        </w:rPr>
      </w:pPr>
      <w:r w:rsidRPr="00237BC7">
        <w:rPr>
          <w:i/>
          <w:iCs/>
          <w:sz w:val="22"/>
          <w:szCs w:val="22"/>
        </w:rPr>
        <w:t>Sai Kiran Debbadi</w:t>
      </w:r>
      <w:r>
        <w:rPr>
          <w:i/>
          <w:iCs/>
          <w:sz w:val="22"/>
          <w:szCs w:val="22"/>
        </w:rPr>
        <w:t xml:space="preserve"> (debba1s)</w:t>
      </w:r>
    </w:p>
    <w:p w14:paraId="4B6E872C" w14:textId="6BC6C29B" w:rsidR="00237BC7" w:rsidRPr="00237BC7" w:rsidRDefault="00237BC7" w:rsidP="00237BC7">
      <w:pPr>
        <w:pStyle w:val="Title"/>
        <w:pBdr>
          <w:top w:val="single" w:sz="4" w:space="1" w:color="auto"/>
          <w:bottom w:val="single" w:sz="4" w:space="1" w:color="auto"/>
        </w:pBdr>
        <w:jc w:val="both"/>
        <w:rPr>
          <w:i/>
          <w:iCs/>
          <w:sz w:val="22"/>
          <w:szCs w:val="22"/>
        </w:rPr>
      </w:pPr>
      <w:r w:rsidRPr="00237BC7">
        <w:rPr>
          <w:i/>
          <w:iCs/>
          <w:sz w:val="22"/>
          <w:szCs w:val="22"/>
        </w:rPr>
        <w:t>Sri Srujani kandula</w:t>
      </w:r>
      <w:r>
        <w:rPr>
          <w:i/>
          <w:iCs/>
          <w:sz w:val="22"/>
          <w:szCs w:val="22"/>
        </w:rPr>
        <w:t xml:space="preserve"> (kandu3s)</w:t>
      </w:r>
    </w:p>
    <w:p w14:paraId="3C17BA77" w14:textId="1332C8B6" w:rsidR="001C5729" w:rsidRDefault="00090ED7" w:rsidP="00635E67">
      <w:pPr>
        <w:pStyle w:val="Heading1"/>
        <w:numPr>
          <w:ilvl w:val="0"/>
          <w:numId w:val="0"/>
        </w:numPr>
        <w:jc w:val="both"/>
      </w:pPr>
      <w:r>
        <w:t>introduction</w:t>
      </w:r>
    </w:p>
    <w:p w14:paraId="54693004" w14:textId="219B6FA5" w:rsidR="00110FA4" w:rsidRDefault="00090ED7" w:rsidP="00635E67">
      <w:pPr>
        <w:ind w:left="0"/>
        <w:jc w:val="both"/>
      </w:pPr>
      <w:r w:rsidRPr="00090ED7">
        <w:t xml:space="preserve">The proposed project is a </w:t>
      </w:r>
      <w:r w:rsidR="00791001" w:rsidRPr="00110FA4">
        <w:rPr>
          <w:b/>
          <w:bCs/>
        </w:rPr>
        <w:t>web-based</w:t>
      </w:r>
      <w:r w:rsidR="00791001">
        <w:rPr>
          <w:b/>
          <w:bCs/>
        </w:rPr>
        <w:t xml:space="preserve"> </w:t>
      </w:r>
      <w:r w:rsidRPr="00110FA4">
        <w:rPr>
          <w:b/>
          <w:bCs/>
        </w:rPr>
        <w:t>application</w:t>
      </w:r>
      <w:r w:rsidRPr="00090ED7">
        <w:t xml:space="preserve"> </w:t>
      </w:r>
      <w:r>
        <w:t>to</w:t>
      </w:r>
      <w:r w:rsidRPr="00090ED7">
        <w:t xml:space="preserve"> generate barcodes and QR codes for the given text. The application will have a front-end with </w:t>
      </w:r>
      <w:r w:rsidRPr="006C0C95">
        <w:rPr>
          <w:b/>
          <w:bCs/>
        </w:rPr>
        <w:t>Angular</w:t>
      </w:r>
      <w:r w:rsidRPr="00090ED7">
        <w:t xml:space="preserve"> and a back-end built with </w:t>
      </w:r>
      <w:r w:rsidRPr="006C0C95">
        <w:rPr>
          <w:b/>
          <w:bCs/>
        </w:rPr>
        <w:t>Python</w:t>
      </w:r>
      <w:r w:rsidRPr="00090ED7">
        <w:t xml:space="preserve">. </w:t>
      </w:r>
    </w:p>
    <w:p w14:paraId="6E104AEF" w14:textId="175C8BBB" w:rsidR="00090ED7" w:rsidRDefault="00090ED7" w:rsidP="00635E67">
      <w:pPr>
        <w:ind w:left="0"/>
        <w:jc w:val="both"/>
      </w:pPr>
      <w:r>
        <w:t>We are thinking to have the</w:t>
      </w:r>
      <w:r w:rsidRPr="00090ED7">
        <w:t xml:space="preserve"> user interface </w:t>
      </w:r>
      <w:r>
        <w:t xml:space="preserve">with </w:t>
      </w:r>
      <w:r w:rsidRPr="00090ED7">
        <w:t>two pages, one for generating barcodes and the other for generating QR codes. The application will also include the option to download and share the generated barcodes or QR codes.</w:t>
      </w:r>
    </w:p>
    <w:p w14:paraId="61F66B6F" w14:textId="35AE9D43" w:rsidR="00090ED7" w:rsidRDefault="00090ED7" w:rsidP="00635E67">
      <w:pPr>
        <w:pStyle w:val="Heading1"/>
        <w:numPr>
          <w:ilvl w:val="0"/>
          <w:numId w:val="0"/>
        </w:numPr>
        <w:jc w:val="both"/>
      </w:pPr>
      <w:r>
        <w:t>Objectives:</w:t>
      </w:r>
    </w:p>
    <w:p w14:paraId="7ABB3FDF" w14:textId="77777777" w:rsidR="00CA2F9F" w:rsidRDefault="00635E67" w:rsidP="00635E67">
      <w:pPr>
        <w:ind w:left="0"/>
        <w:jc w:val="both"/>
      </w:pPr>
      <w:r>
        <w:t xml:space="preserve">1. </w:t>
      </w:r>
      <w:r w:rsidR="00090ED7">
        <w:t>To build a web application for generating barcodes and QR codes</w:t>
      </w:r>
      <w:r w:rsidR="00090ED7">
        <w:t xml:space="preserve"> for the given text</w:t>
      </w:r>
      <w:r w:rsidR="00090ED7">
        <w:t>.</w:t>
      </w:r>
    </w:p>
    <w:p w14:paraId="0253C44E" w14:textId="5D6B5C28" w:rsidR="00090ED7" w:rsidRDefault="00635E67" w:rsidP="00635E67">
      <w:pPr>
        <w:ind w:left="0"/>
        <w:jc w:val="both"/>
      </w:pPr>
      <w:r>
        <w:t xml:space="preserve">2. </w:t>
      </w:r>
      <w:r w:rsidR="00090ED7">
        <w:t xml:space="preserve">To </w:t>
      </w:r>
      <w:r w:rsidR="00090ED7">
        <w:t xml:space="preserve">design and </w:t>
      </w:r>
      <w:r w:rsidR="00090ED7">
        <w:t xml:space="preserve">develop a responsive </w:t>
      </w:r>
      <w:r w:rsidR="00090ED7">
        <w:t>UI</w:t>
      </w:r>
      <w:r w:rsidR="00090ED7">
        <w:t xml:space="preserve"> for the application using Angular.</w:t>
      </w:r>
    </w:p>
    <w:p w14:paraId="629E8A66" w14:textId="71EA1065" w:rsidR="00090ED7" w:rsidRDefault="00635E67" w:rsidP="00635E67">
      <w:pPr>
        <w:ind w:left="0"/>
        <w:jc w:val="both"/>
      </w:pPr>
      <w:r>
        <w:t xml:space="preserve">3. </w:t>
      </w:r>
      <w:r w:rsidR="00090ED7">
        <w:t>To implement a Python back-end service that will handle the generation of barcodes and QR codes.</w:t>
      </w:r>
    </w:p>
    <w:p w14:paraId="77304F62" w14:textId="753429A4" w:rsidR="00090ED7" w:rsidRDefault="00635E67" w:rsidP="00635E67">
      <w:pPr>
        <w:ind w:left="0"/>
        <w:jc w:val="both"/>
      </w:pPr>
      <w:r>
        <w:t xml:space="preserve">4. </w:t>
      </w:r>
      <w:r w:rsidR="00090ED7">
        <w:t>To allow users to download and share the generated barcodes or QR codes</w:t>
      </w:r>
      <w:r w:rsidR="00090ED7">
        <w:t xml:space="preserve"> from the corresponding pages</w:t>
      </w:r>
      <w:r w:rsidR="00090ED7">
        <w:t>.</w:t>
      </w:r>
    </w:p>
    <w:p w14:paraId="70E034C3" w14:textId="7E0D8937" w:rsidR="00090ED7" w:rsidRDefault="00090ED7" w:rsidP="00344714">
      <w:pPr>
        <w:pStyle w:val="Heading1"/>
        <w:numPr>
          <w:ilvl w:val="0"/>
          <w:numId w:val="0"/>
        </w:numPr>
        <w:ind w:left="360" w:hanging="360"/>
        <w:jc w:val="both"/>
      </w:pPr>
      <w:r>
        <w:t>Features:</w:t>
      </w:r>
    </w:p>
    <w:p w14:paraId="64551074" w14:textId="54E5FE5D" w:rsidR="00090ED7" w:rsidRDefault="00635E67" w:rsidP="00635E67">
      <w:pPr>
        <w:ind w:left="0"/>
        <w:jc w:val="both"/>
      </w:pPr>
      <w:r>
        <w:t xml:space="preserve">1. </w:t>
      </w:r>
      <w:r w:rsidR="00090ED7">
        <w:t>Two pages for barcode and QR code generation.</w:t>
      </w:r>
    </w:p>
    <w:p w14:paraId="2E651679" w14:textId="1B95C683" w:rsidR="00090ED7" w:rsidRDefault="00635E67" w:rsidP="00635E67">
      <w:pPr>
        <w:ind w:left="0"/>
        <w:jc w:val="both"/>
      </w:pPr>
      <w:r>
        <w:t xml:space="preserve">2. </w:t>
      </w:r>
      <w:r w:rsidR="00090ED7">
        <w:t>Options to input text for generating the barcode or QR code.</w:t>
      </w:r>
    </w:p>
    <w:p w14:paraId="771BDBBF" w14:textId="27CD7080" w:rsidR="00090ED7" w:rsidRDefault="00635E67" w:rsidP="00635E67">
      <w:pPr>
        <w:ind w:left="0"/>
        <w:jc w:val="both"/>
      </w:pPr>
      <w:r>
        <w:t xml:space="preserve">3. </w:t>
      </w:r>
      <w:r w:rsidR="00090ED7">
        <w:t>Options to download and share the generated barcode or QR code.</w:t>
      </w:r>
    </w:p>
    <w:p w14:paraId="02CA2CA5" w14:textId="2F381E72" w:rsidR="00090ED7" w:rsidRDefault="00635E67" w:rsidP="00635E67">
      <w:pPr>
        <w:ind w:left="0"/>
        <w:jc w:val="both"/>
      </w:pPr>
      <w:r>
        <w:t xml:space="preserve">4. </w:t>
      </w:r>
      <w:r w:rsidR="00090ED7">
        <w:t>A Python-based back-end service for generating the barcodes and QR codes.</w:t>
      </w:r>
    </w:p>
    <w:p w14:paraId="211F6BF8" w14:textId="5F3F028C" w:rsidR="00090ED7" w:rsidRDefault="00635E67" w:rsidP="00635E67">
      <w:pPr>
        <w:ind w:left="0"/>
        <w:jc w:val="both"/>
      </w:pPr>
      <w:r>
        <w:t xml:space="preserve">5. </w:t>
      </w:r>
      <w:r w:rsidR="00090ED7">
        <w:t>User-friendly and responsive UI using Angular.</w:t>
      </w:r>
    </w:p>
    <w:p w14:paraId="4D7DBB26" w14:textId="7BF28841" w:rsidR="00090ED7" w:rsidRDefault="00635E67" w:rsidP="00635E67">
      <w:pPr>
        <w:ind w:left="0"/>
        <w:jc w:val="both"/>
      </w:pPr>
      <w:r>
        <w:t xml:space="preserve">6. </w:t>
      </w:r>
      <w:r w:rsidR="00090ED7">
        <w:t>Real-time preview of the generated barcode or QR code.</w:t>
      </w:r>
    </w:p>
    <w:p w14:paraId="6B81782B" w14:textId="77CFBB14" w:rsidR="00090ED7" w:rsidRDefault="00635E67" w:rsidP="00635E67">
      <w:pPr>
        <w:ind w:left="0"/>
        <w:jc w:val="both"/>
      </w:pPr>
      <w:r>
        <w:t xml:space="preserve">7. </w:t>
      </w:r>
      <w:r w:rsidR="00090ED7">
        <w:t>Error handling for incorrect or invalid input.</w:t>
      </w:r>
    </w:p>
    <w:p w14:paraId="5911031B" w14:textId="110607F2" w:rsidR="00090ED7" w:rsidRDefault="00090ED7" w:rsidP="00635E67">
      <w:pPr>
        <w:pStyle w:val="Heading1"/>
        <w:numPr>
          <w:ilvl w:val="0"/>
          <w:numId w:val="0"/>
        </w:numPr>
        <w:ind w:left="360" w:hanging="360"/>
        <w:jc w:val="both"/>
      </w:pPr>
      <w:r>
        <w:lastRenderedPageBreak/>
        <w:t>Technologies Used:</w:t>
      </w:r>
    </w:p>
    <w:p w14:paraId="7CB11200" w14:textId="3FAEC66E" w:rsidR="00090ED7" w:rsidRDefault="00090ED7" w:rsidP="00635E67">
      <w:pPr>
        <w:ind w:left="0"/>
        <w:jc w:val="both"/>
      </w:pPr>
      <w:r w:rsidRPr="00110FA4">
        <w:rPr>
          <w:rStyle w:val="Heading2Char"/>
        </w:rPr>
        <w:t>Angular</w:t>
      </w:r>
      <w:r>
        <w:t xml:space="preserve">: Angular is a popular front-end web application </w:t>
      </w:r>
      <w:r w:rsidR="00791001">
        <w:t>framework</w:t>
      </w:r>
      <w:r>
        <w:t xml:space="preserve"> that allows developers to create robust and responsive user interfaces.</w:t>
      </w:r>
    </w:p>
    <w:p w14:paraId="300C791F" w14:textId="77777777" w:rsidR="00090ED7" w:rsidRDefault="00090ED7" w:rsidP="00635E67">
      <w:pPr>
        <w:ind w:left="0"/>
        <w:jc w:val="both"/>
      </w:pPr>
      <w:r w:rsidRPr="00110FA4">
        <w:rPr>
          <w:rStyle w:val="Heading2Char"/>
        </w:rPr>
        <w:t>Python</w:t>
      </w:r>
      <w:r>
        <w:t>: Python is a widely used programming language that will be used for the back-end service to generate barcodes and QR codes.</w:t>
      </w:r>
    </w:p>
    <w:p w14:paraId="3BCE0481" w14:textId="4B929E4A" w:rsidR="00090ED7" w:rsidRDefault="00090ED7" w:rsidP="00635E67">
      <w:pPr>
        <w:ind w:left="0"/>
        <w:jc w:val="both"/>
      </w:pPr>
      <w:r w:rsidRPr="00110FA4">
        <w:rPr>
          <w:rStyle w:val="Heading2Char"/>
        </w:rPr>
        <w:t>JavaScript</w:t>
      </w:r>
      <w:r w:rsidR="00110FA4">
        <w:rPr>
          <w:rStyle w:val="Heading2Char"/>
        </w:rPr>
        <w:t xml:space="preserve"> &amp; TypeScript</w:t>
      </w:r>
      <w:r>
        <w:t>: JavaScript</w:t>
      </w:r>
      <w:r w:rsidR="00110FA4">
        <w:t xml:space="preserve"> and TypeScript</w:t>
      </w:r>
      <w:r>
        <w:t xml:space="preserve"> will be used for front-end functionalities such as real-time preview of the generated barcode or QR code.</w:t>
      </w:r>
    </w:p>
    <w:p w14:paraId="698F8A46" w14:textId="77777777" w:rsidR="00090ED7" w:rsidRDefault="00090ED7" w:rsidP="00635E67">
      <w:pPr>
        <w:pStyle w:val="Heading1"/>
        <w:numPr>
          <w:ilvl w:val="0"/>
          <w:numId w:val="0"/>
        </w:numPr>
        <w:ind w:left="360" w:hanging="360"/>
        <w:jc w:val="both"/>
      </w:pPr>
      <w:r>
        <w:t>Methodology:</w:t>
      </w:r>
    </w:p>
    <w:p w14:paraId="42B88F39" w14:textId="0870DFDB" w:rsidR="00090ED7" w:rsidRPr="00110FA4" w:rsidRDefault="00110FA4" w:rsidP="00635E67">
      <w:pPr>
        <w:ind w:left="0"/>
        <w:jc w:val="both"/>
        <w:rPr>
          <w:b/>
          <w:bCs/>
        </w:rPr>
      </w:pPr>
      <w:r>
        <w:t xml:space="preserve">We are thinking to divide our project into few phases in the given timeline </w:t>
      </w:r>
      <w:r w:rsidRPr="00110FA4">
        <w:rPr>
          <w:b/>
          <w:bCs/>
        </w:rPr>
        <w:t>(3 weeks)</w:t>
      </w:r>
    </w:p>
    <w:p w14:paraId="3678E10B" w14:textId="56172D36" w:rsidR="00110FA4" w:rsidRDefault="00635E67" w:rsidP="00635E67">
      <w:pPr>
        <w:ind w:left="0"/>
        <w:jc w:val="both"/>
      </w:pPr>
      <w:r>
        <w:rPr>
          <w:rStyle w:val="Heading2Char"/>
        </w:rPr>
        <w:t xml:space="preserve">1. </w:t>
      </w:r>
      <w:r w:rsidR="00110FA4" w:rsidRPr="00110FA4">
        <w:rPr>
          <w:rStyle w:val="Heading2Char"/>
        </w:rPr>
        <w:t>Requirements gathering and analysis</w:t>
      </w:r>
      <w:r w:rsidR="00110FA4">
        <w:t>: The first phase will involve gathering and analyzing the requirements for the application. This will involve identifying the features, functionality, and performance requirements of the application.</w:t>
      </w:r>
    </w:p>
    <w:p w14:paraId="77877877" w14:textId="07A04800" w:rsidR="00110FA4" w:rsidRDefault="00635E67" w:rsidP="00635E67">
      <w:pPr>
        <w:ind w:left="0"/>
        <w:jc w:val="both"/>
      </w:pPr>
      <w:r>
        <w:rPr>
          <w:rStyle w:val="Heading2Char"/>
        </w:rPr>
        <w:t xml:space="preserve">2. </w:t>
      </w:r>
      <w:r w:rsidR="00110FA4" w:rsidRPr="00110FA4">
        <w:rPr>
          <w:rStyle w:val="Heading2Char"/>
        </w:rPr>
        <w:t>Designing the user interface using Angular</w:t>
      </w:r>
      <w:r w:rsidR="00110FA4">
        <w:t xml:space="preserve">: Once the requirements </w:t>
      </w:r>
      <w:r w:rsidR="00110FA4">
        <w:t>are done</w:t>
      </w:r>
      <w:r w:rsidR="00110FA4">
        <w:t xml:space="preserve">, the </w:t>
      </w:r>
      <w:r w:rsidR="00110FA4">
        <w:t>second</w:t>
      </w:r>
      <w:r w:rsidR="00110FA4">
        <w:t xml:space="preserve"> phase will be to design the </w:t>
      </w:r>
      <w:r w:rsidR="00110FA4">
        <w:t>front-end</w:t>
      </w:r>
      <w:r w:rsidR="00110FA4">
        <w:t xml:space="preserve"> using Angular</w:t>
      </w:r>
      <w:r w:rsidR="00110FA4">
        <w:t xml:space="preserve"> framework</w:t>
      </w:r>
      <w:r w:rsidR="00110FA4">
        <w:t xml:space="preserve">. This will involve designing the pages for barcode and QR code generation, as well as incorporating features such as real-time preview, input validation, </w:t>
      </w:r>
      <w:r w:rsidR="00110FA4">
        <w:t xml:space="preserve">adding download &amp; share buttons, </w:t>
      </w:r>
      <w:r w:rsidR="00110FA4">
        <w:t>and error handling.</w:t>
      </w:r>
    </w:p>
    <w:p w14:paraId="6B0FADA9" w14:textId="71EE2AB4" w:rsidR="00110FA4" w:rsidRDefault="00635E67" w:rsidP="00635E67">
      <w:pPr>
        <w:ind w:left="0"/>
        <w:jc w:val="both"/>
      </w:pPr>
      <w:r>
        <w:rPr>
          <w:rStyle w:val="Heading2Char"/>
        </w:rPr>
        <w:t xml:space="preserve">3. </w:t>
      </w:r>
      <w:r w:rsidR="00110FA4" w:rsidRPr="00110FA4">
        <w:rPr>
          <w:rStyle w:val="Heading2Char"/>
        </w:rPr>
        <w:t>Setting up the back-end service in Python</w:t>
      </w:r>
      <w:r w:rsidR="00110FA4">
        <w:t>: The third phase will be to set up the back-end service in Python. This will involve designing and implementing the algorithms for generating barcodes and QR codes</w:t>
      </w:r>
      <w:r w:rsidR="00110FA4">
        <w:t xml:space="preserve"> by importing few libraries</w:t>
      </w:r>
      <w:r w:rsidR="00110FA4">
        <w:t>. The back-end service will also be responsible for handling user input and providing the generated code</w:t>
      </w:r>
      <w:r w:rsidR="00110FA4">
        <w:t xml:space="preserve"> images</w:t>
      </w:r>
      <w:r w:rsidR="00110FA4">
        <w:t xml:space="preserve"> to the front-end.</w:t>
      </w:r>
      <w:r w:rsidR="00110FA4">
        <w:t xml:space="preserve"> Along with this, we will test the API using </w:t>
      </w:r>
      <w:proofErr w:type="spellStart"/>
      <w:r w:rsidR="00110FA4">
        <w:t>HTTPie</w:t>
      </w:r>
      <w:proofErr w:type="spellEnd"/>
      <w:r w:rsidR="00110FA4">
        <w:t xml:space="preserve"> or Postman</w:t>
      </w:r>
      <w:r w:rsidR="006C0C95">
        <w:t>.</w:t>
      </w:r>
    </w:p>
    <w:p w14:paraId="1255977F" w14:textId="03A93746" w:rsidR="00110FA4" w:rsidRDefault="00635E67" w:rsidP="00635E67">
      <w:pPr>
        <w:ind w:left="0"/>
        <w:jc w:val="both"/>
      </w:pPr>
      <w:r>
        <w:rPr>
          <w:rStyle w:val="Heading2Char"/>
        </w:rPr>
        <w:t xml:space="preserve">4. </w:t>
      </w:r>
      <w:r w:rsidR="006C0C95">
        <w:rPr>
          <w:rStyle w:val="Heading2Char"/>
        </w:rPr>
        <w:t>Integration of Full-Stack web app</w:t>
      </w:r>
      <w:r w:rsidR="00110FA4">
        <w:t xml:space="preserve">: This </w:t>
      </w:r>
      <w:r w:rsidR="006C0C95">
        <w:t>phase will</w:t>
      </w:r>
      <w:r w:rsidR="00110FA4">
        <w:t xml:space="preserve"> involve integrating the Angular front-end with the Python back-end service. The two pages for barcode and QR code generation will be implemented, along with features such as input validation, error handling, and real-time preview.</w:t>
      </w:r>
    </w:p>
    <w:p w14:paraId="6C2F9EC8" w14:textId="39DDE9F1" w:rsidR="00110FA4" w:rsidRDefault="00635E67" w:rsidP="00635E67">
      <w:pPr>
        <w:ind w:left="0"/>
        <w:jc w:val="both"/>
      </w:pPr>
      <w:r>
        <w:rPr>
          <w:rStyle w:val="Heading2Char"/>
        </w:rPr>
        <w:t xml:space="preserve">5. </w:t>
      </w:r>
      <w:proofErr w:type="spellStart"/>
      <w:r w:rsidR="00110FA4" w:rsidRPr="00110FA4">
        <w:rPr>
          <w:rStyle w:val="Heading2Char"/>
        </w:rPr>
        <w:t>Dockeriz</w:t>
      </w:r>
      <w:r w:rsidR="006C0C95">
        <w:rPr>
          <w:rStyle w:val="Heading2Char"/>
        </w:rPr>
        <w:t>e</w:t>
      </w:r>
      <w:proofErr w:type="spellEnd"/>
      <w:r w:rsidR="00110FA4" w:rsidRPr="00110FA4">
        <w:rPr>
          <w:rStyle w:val="Heading2Char"/>
        </w:rPr>
        <w:t xml:space="preserve"> the </w:t>
      </w:r>
      <w:r w:rsidR="006C0C95">
        <w:rPr>
          <w:rStyle w:val="Heading2Char"/>
        </w:rPr>
        <w:t xml:space="preserve">web </w:t>
      </w:r>
      <w:r w:rsidR="00110FA4" w:rsidRPr="00110FA4">
        <w:rPr>
          <w:rStyle w:val="Heading2Char"/>
        </w:rPr>
        <w:t>application</w:t>
      </w:r>
      <w:r w:rsidR="00110FA4">
        <w:t xml:space="preserve">: The </w:t>
      </w:r>
      <w:r w:rsidR="006C0C95">
        <w:t>next</w:t>
      </w:r>
      <w:r w:rsidR="00110FA4">
        <w:t xml:space="preserve"> phase will be to </w:t>
      </w:r>
      <w:proofErr w:type="spellStart"/>
      <w:r w:rsidR="00110FA4">
        <w:t>dockerize</w:t>
      </w:r>
      <w:proofErr w:type="spellEnd"/>
      <w:r w:rsidR="00110FA4">
        <w:t xml:space="preserve"> the application. This will involve creating a </w:t>
      </w:r>
      <w:proofErr w:type="spellStart"/>
      <w:r w:rsidR="00110FA4">
        <w:t>Dockerfile</w:t>
      </w:r>
      <w:proofErr w:type="spellEnd"/>
      <w:r w:rsidR="00110FA4">
        <w:t xml:space="preserve"> that specifies the application's dependencies, configuration, and runtime environment. The </w:t>
      </w:r>
      <w:proofErr w:type="spellStart"/>
      <w:r w:rsidR="00110FA4">
        <w:t>Dockerfile</w:t>
      </w:r>
      <w:proofErr w:type="spellEnd"/>
      <w:r w:rsidR="00110FA4">
        <w:t xml:space="preserve"> will be used to build a Docker image that contains the application and its dependencies.</w:t>
      </w:r>
    </w:p>
    <w:p w14:paraId="79EB3CFD" w14:textId="783451DC" w:rsidR="00110FA4" w:rsidRDefault="00635E67" w:rsidP="00635E67">
      <w:pPr>
        <w:ind w:left="0"/>
        <w:jc w:val="both"/>
      </w:pPr>
      <w:r>
        <w:rPr>
          <w:rStyle w:val="Heading2Char"/>
        </w:rPr>
        <w:t xml:space="preserve">6. </w:t>
      </w:r>
      <w:r w:rsidR="00110FA4" w:rsidRPr="006C0C95">
        <w:rPr>
          <w:rStyle w:val="Heading2Char"/>
        </w:rPr>
        <w:t>Deploying the application</w:t>
      </w:r>
      <w:r w:rsidR="00110FA4">
        <w:t>: The final phase will be to deploy the application in a Docker container</w:t>
      </w:r>
      <w:r w:rsidR="006C0C95">
        <w:t xml:space="preserve"> which will be a local and cloud (Google Cloud Platform) container</w:t>
      </w:r>
      <w:r w:rsidR="00110FA4">
        <w:t xml:space="preserve">. The container will be configured to run the application, and any necessary networking, storage, </w:t>
      </w:r>
      <w:r w:rsidR="006C0C95">
        <w:t xml:space="preserve">port, </w:t>
      </w:r>
      <w:r w:rsidR="00110FA4">
        <w:t xml:space="preserve">and </w:t>
      </w:r>
      <w:r w:rsidR="006C0C95">
        <w:t>volume</w:t>
      </w:r>
      <w:r w:rsidR="00110FA4">
        <w:t xml:space="preserve"> configurations will be implemented.</w:t>
      </w:r>
    </w:p>
    <w:p w14:paraId="43D0F5C2" w14:textId="77777777" w:rsidR="00344714" w:rsidRDefault="00344714" w:rsidP="00635E67">
      <w:pPr>
        <w:pStyle w:val="Heading1"/>
        <w:numPr>
          <w:ilvl w:val="0"/>
          <w:numId w:val="0"/>
        </w:numPr>
        <w:jc w:val="both"/>
      </w:pPr>
    </w:p>
    <w:p w14:paraId="77521AF3" w14:textId="6855EF79" w:rsidR="00090ED7" w:rsidRDefault="00090ED7" w:rsidP="00635E67">
      <w:pPr>
        <w:pStyle w:val="Heading1"/>
        <w:numPr>
          <w:ilvl w:val="0"/>
          <w:numId w:val="0"/>
        </w:numPr>
        <w:jc w:val="both"/>
      </w:pPr>
      <w:r>
        <w:lastRenderedPageBreak/>
        <w:t>Conclusion:</w:t>
      </w:r>
    </w:p>
    <w:p w14:paraId="68AC706B" w14:textId="1F3B1753" w:rsidR="00090ED7" w:rsidRDefault="006C0C95" w:rsidP="00635E67">
      <w:pPr>
        <w:ind w:left="0"/>
        <w:jc w:val="both"/>
      </w:pPr>
      <w:r>
        <w:t>T</w:t>
      </w:r>
      <w:r w:rsidRPr="006C0C95">
        <w:t>h</w:t>
      </w:r>
      <w:r w:rsidR="00F13C9B">
        <w:t>is</w:t>
      </w:r>
      <w:r w:rsidRPr="006C0C95">
        <w:t xml:space="preserve"> Barcode and QR Code Generator Application will be designed, developed, and deployed in a Docker container. The application will have a user-friendly and responsive user interface built using Angular, and a Python-based back-end service that generates barcodes and QR codes. The application will </w:t>
      </w:r>
      <w:r w:rsidR="00970D60">
        <w:t xml:space="preserve">also </w:t>
      </w:r>
      <w:r w:rsidRPr="006C0C95">
        <w:t xml:space="preserve">be deployed in a </w:t>
      </w:r>
      <w:r w:rsidR="00970D60">
        <w:t xml:space="preserve">Google Cloud Platform </w:t>
      </w:r>
      <w:r w:rsidRPr="006C0C95">
        <w:t>container, which will provide a lightweight and portable runtime environment that can be easily scaled and managed.</w:t>
      </w:r>
    </w:p>
    <w:sectPr w:rsidR="00090ED7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3B242" w14:textId="77777777" w:rsidR="00C24B82" w:rsidRDefault="00C24B82">
      <w:pPr>
        <w:spacing w:after="0" w:line="240" w:lineRule="auto"/>
      </w:pPr>
      <w:r>
        <w:separator/>
      </w:r>
    </w:p>
    <w:p w14:paraId="116A8065" w14:textId="77777777" w:rsidR="00C24B82" w:rsidRDefault="00C24B82"/>
  </w:endnote>
  <w:endnote w:type="continuationSeparator" w:id="0">
    <w:p w14:paraId="652C091B" w14:textId="77777777" w:rsidR="00C24B82" w:rsidRDefault="00C24B82">
      <w:pPr>
        <w:spacing w:after="0" w:line="240" w:lineRule="auto"/>
      </w:pPr>
      <w:r>
        <w:continuationSeparator/>
      </w:r>
    </w:p>
    <w:p w14:paraId="65664D30" w14:textId="77777777" w:rsidR="00C24B82" w:rsidRDefault="00C24B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C23EB" w14:textId="77777777" w:rsidR="001C5729" w:rsidRDefault="0000000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D471D" w14:textId="77777777" w:rsidR="00C24B82" w:rsidRDefault="00C24B82">
      <w:pPr>
        <w:spacing w:after="0" w:line="240" w:lineRule="auto"/>
      </w:pPr>
      <w:r>
        <w:separator/>
      </w:r>
    </w:p>
    <w:p w14:paraId="5A0E03AB" w14:textId="77777777" w:rsidR="00C24B82" w:rsidRDefault="00C24B82"/>
  </w:footnote>
  <w:footnote w:type="continuationSeparator" w:id="0">
    <w:p w14:paraId="789DFBEF" w14:textId="77777777" w:rsidR="00C24B82" w:rsidRDefault="00C24B82">
      <w:pPr>
        <w:spacing w:after="0" w:line="240" w:lineRule="auto"/>
      </w:pPr>
      <w:r>
        <w:continuationSeparator/>
      </w:r>
    </w:p>
    <w:p w14:paraId="5FD6E966" w14:textId="77777777" w:rsidR="00C24B82" w:rsidRDefault="00C24B8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1AD"/>
    <w:multiLevelType w:val="hybridMultilevel"/>
    <w:tmpl w:val="1FAA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45837"/>
    <w:multiLevelType w:val="hybridMultilevel"/>
    <w:tmpl w:val="728E43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51146"/>
    <w:multiLevelType w:val="hybridMultilevel"/>
    <w:tmpl w:val="ED1A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0624A"/>
    <w:multiLevelType w:val="hybridMultilevel"/>
    <w:tmpl w:val="1D84C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124A8"/>
    <w:multiLevelType w:val="hybridMultilevel"/>
    <w:tmpl w:val="033C4C04"/>
    <w:lvl w:ilvl="0" w:tplc="BA96C09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A4AB4"/>
    <w:multiLevelType w:val="hybridMultilevel"/>
    <w:tmpl w:val="33887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DF7416"/>
    <w:multiLevelType w:val="hybridMultilevel"/>
    <w:tmpl w:val="E798446E"/>
    <w:lvl w:ilvl="0" w:tplc="F7B4422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4F1360CB"/>
    <w:multiLevelType w:val="hybridMultilevel"/>
    <w:tmpl w:val="4B823910"/>
    <w:lvl w:ilvl="0" w:tplc="F718D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B5DDE"/>
    <w:multiLevelType w:val="hybridMultilevel"/>
    <w:tmpl w:val="9E128BAA"/>
    <w:lvl w:ilvl="0" w:tplc="F7B44228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C75D9A"/>
    <w:multiLevelType w:val="hybridMultilevel"/>
    <w:tmpl w:val="BEE6FDF4"/>
    <w:lvl w:ilvl="0" w:tplc="F718D6D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90049"/>
    <w:multiLevelType w:val="hybridMultilevel"/>
    <w:tmpl w:val="02C495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864946">
    <w:abstractNumId w:val="7"/>
  </w:num>
  <w:num w:numId="2" w16cid:durableId="734666895">
    <w:abstractNumId w:val="3"/>
  </w:num>
  <w:num w:numId="3" w16cid:durableId="1990937366">
    <w:abstractNumId w:val="5"/>
  </w:num>
  <w:num w:numId="4" w16cid:durableId="731658405">
    <w:abstractNumId w:val="10"/>
  </w:num>
  <w:num w:numId="5" w16cid:durableId="549263852">
    <w:abstractNumId w:val="8"/>
  </w:num>
  <w:num w:numId="6" w16cid:durableId="298725021">
    <w:abstractNumId w:val="11"/>
  </w:num>
  <w:num w:numId="7" w16cid:durableId="1330599098">
    <w:abstractNumId w:val="2"/>
  </w:num>
  <w:num w:numId="8" w16cid:durableId="1012294248">
    <w:abstractNumId w:val="6"/>
  </w:num>
  <w:num w:numId="9" w16cid:durableId="1510439112">
    <w:abstractNumId w:val="9"/>
  </w:num>
  <w:num w:numId="10" w16cid:durableId="550846891">
    <w:abstractNumId w:val="0"/>
  </w:num>
  <w:num w:numId="11" w16cid:durableId="288627597">
    <w:abstractNumId w:val="1"/>
  </w:num>
  <w:num w:numId="12" w16cid:durableId="1836846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C7"/>
    <w:rsid w:val="00090ED7"/>
    <w:rsid w:val="000A3788"/>
    <w:rsid w:val="00110FA4"/>
    <w:rsid w:val="001C5729"/>
    <w:rsid w:val="00237BC7"/>
    <w:rsid w:val="002607C7"/>
    <w:rsid w:val="00344714"/>
    <w:rsid w:val="00370F92"/>
    <w:rsid w:val="00635E67"/>
    <w:rsid w:val="006C0C95"/>
    <w:rsid w:val="00791001"/>
    <w:rsid w:val="00970D60"/>
    <w:rsid w:val="009A18AC"/>
    <w:rsid w:val="00C24B82"/>
    <w:rsid w:val="00C92DE4"/>
    <w:rsid w:val="00CA2F9F"/>
    <w:rsid w:val="00CE24B3"/>
    <w:rsid w:val="00F1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54A2B"/>
  <w15:chartTrackingRefBased/>
  <w15:docId w15:val="{C6CBB863-EDB1-164D-8686-7A41A0E1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A18AC"/>
    <w:pPr>
      <w:numPr>
        <w:numId w:val="1"/>
      </w:numPr>
      <w:spacing w:before="60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635E67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  <w:u w:val="single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8AC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635E67"/>
    <w:rPr>
      <w:rFonts w:asciiTheme="majorHAnsi" w:eastAsiaTheme="majorEastAsia" w:hAnsiTheme="majorHAnsi" w:cstheme="majorBidi"/>
      <w:color w:val="2E2E2E" w:themeColor="accent2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090E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0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a/Library/Containers/com.microsoft.Word/Data/Library/Application%20Support/Microsoft/Office/16.0/DTS/en-US%7b77EC31CF-910C-D948-8AB3-2A13C2A74C69%7d/%7b7431B7BE-9D27-D44A-88EE-A075FDB13F31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{7431B7BE-9D27-D44A-88EE-A075FDB13F31}tf10002082.dotx</Template>
  <TotalTime>1</TotalTime>
  <Pages>3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Thafzil Ahamed</dc:creator>
  <cp:keywords/>
  <dc:description/>
  <cp:lastModifiedBy>Sardar, Thafzil Ahamed</cp:lastModifiedBy>
  <cp:revision>2</cp:revision>
  <dcterms:created xsi:type="dcterms:W3CDTF">2023-04-02T02:26:00Z</dcterms:created>
  <dcterms:modified xsi:type="dcterms:W3CDTF">2023-04-02T02:26:00Z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